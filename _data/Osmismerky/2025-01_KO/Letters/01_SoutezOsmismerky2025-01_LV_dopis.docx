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2A176" w14:textId="77777777" w:rsidR="001C364B" w:rsidRDefault="001C364B">
      <w:pPr>
        <w:rPr>
          <w:sz w:val="20"/>
          <w:szCs w:val="20"/>
          <w:lang w:val="en-US"/>
        </w:rPr>
      </w:pPr>
    </w:p>
    <w:p w14:paraId="3B990329" w14:textId="77777777" w:rsidR="001C364B" w:rsidRDefault="001C364B">
      <w:pPr>
        <w:rPr>
          <w:sz w:val="20"/>
          <w:szCs w:val="20"/>
          <w:lang w:val="en-US"/>
        </w:rPr>
      </w:pPr>
    </w:p>
    <w:tbl>
      <w:tblPr>
        <w:tblW w:w="86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3"/>
        <w:gridCol w:w="1559"/>
        <w:gridCol w:w="2804"/>
      </w:tblGrid>
      <w:tr w:rsidR="001C364B" w14:paraId="02C70C76" w14:textId="77777777">
        <w:tblPrEx>
          <w:tblCellMar>
            <w:top w:w="0" w:type="dxa"/>
            <w:bottom w:w="0" w:type="dxa"/>
          </w:tblCellMar>
        </w:tblPrEx>
        <w:trPr>
          <w:trHeight w:val="1602"/>
        </w:trPr>
        <w:tc>
          <w:tcPr>
            <w:tcW w:w="42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B06D2" w14:textId="77777777" w:rsidR="001C364B" w:rsidRDefault="0000000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Ludmila </w:t>
            </w:r>
            <w:proofErr w:type="spellStart"/>
            <w:r>
              <w:rPr>
                <w:lang w:val="en-US"/>
              </w:rPr>
              <w:t>Valíčková</w:t>
            </w:r>
            <w:proofErr w:type="spellEnd"/>
          </w:p>
          <w:p w14:paraId="3FE198B4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Ve </w:t>
            </w:r>
            <w:proofErr w:type="spellStart"/>
            <w:r>
              <w:rPr>
                <w:lang w:val="en-US"/>
              </w:rPr>
              <w:t>Dvoře</w:t>
            </w:r>
            <w:proofErr w:type="spellEnd"/>
            <w:r>
              <w:rPr>
                <w:lang w:val="en-US"/>
              </w:rPr>
              <w:t xml:space="preserve"> 18</w:t>
            </w:r>
          </w:p>
          <w:p w14:paraId="4CAC1951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252 42 </w:t>
            </w:r>
            <w:proofErr w:type="spellStart"/>
            <w:r>
              <w:rPr>
                <w:lang w:val="en-US"/>
              </w:rPr>
              <w:t>Jesenice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Prahy</w:t>
            </w:r>
            <w:proofErr w:type="spellEnd"/>
          </w:p>
          <w:p w14:paraId="01540FCC" w14:textId="77777777" w:rsidR="001C364B" w:rsidRDefault="001C364B">
            <w:pPr>
              <w:rPr>
                <w:lang w:val="en-US"/>
              </w:rPr>
            </w:pPr>
          </w:p>
          <w:p w14:paraId="10EEB0A5" w14:textId="77777777" w:rsidR="001C364B" w:rsidRDefault="00000000">
            <w:r>
              <w:t xml:space="preserve">E-mail: </w:t>
            </w:r>
            <w:r>
              <w:fldChar w:fldCharType="begin"/>
            </w:r>
            <w:r>
              <w:instrText xml:space="preserve"> HYPERLINK  "mailto:ludmila.valickova@gmail.com" </w:instrText>
            </w:r>
            <w:r>
              <w:fldChar w:fldCharType="separate"/>
            </w:r>
            <w:r>
              <w:rPr>
                <w:rStyle w:val="Hyperlink"/>
              </w:rPr>
              <w:t>ludmila.valickova@gmail.com</w:t>
            </w:r>
            <w:r>
              <w:rPr>
                <w:rStyle w:val="Hyperlink"/>
              </w:rPr>
              <w:fldChar w:fldCharType="end"/>
            </w:r>
          </w:p>
          <w:p w14:paraId="2FFB71E0" w14:textId="77777777" w:rsidR="001C364B" w:rsidRDefault="001C364B"/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6BBD" w14:textId="77777777" w:rsidR="001C364B" w:rsidRDefault="001C364B">
            <w:pPr>
              <w:snapToGrid w:val="0"/>
            </w:pPr>
          </w:p>
        </w:tc>
        <w:tc>
          <w:tcPr>
            <w:tcW w:w="2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E0D2F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TURPRESS, </w:t>
            </w:r>
            <w:proofErr w:type="spellStart"/>
            <w:r>
              <w:rPr>
                <w:lang w:val="en-US"/>
              </w:rPr>
              <w:t>spol</w:t>
            </w:r>
            <w:proofErr w:type="spellEnd"/>
            <w:r>
              <w:rPr>
                <w:lang w:val="en-US"/>
              </w:rPr>
              <w:t>. s. r. o.</w:t>
            </w:r>
          </w:p>
          <w:p w14:paraId="4DDCAC39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>P.O. BOX 85</w:t>
            </w:r>
          </w:p>
          <w:p w14:paraId="25C7F321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>703 00 Ostrava</w:t>
            </w:r>
          </w:p>
        </w:tc>
      </w:tr>
    </w:tbl>
    <w:p w14:paraId="2935CBAF" w14:textId="77777777" w:rsidR="001C364B" w:rsidRDefault="001C364B">
      <w:pPr>
        <w:pStyle w:val="Standard"/>
        <w:jc w:val="right"/>
        <w:rPr>
          <w:lang w:val="cs-CZ"/>
        </w:rPr>
      </w:pPr>
    </w:p>
    <w:p w14:paraId="0FD3B0A0" w14:textId="77777777" w:rsidR="001C364B" w:rsidRDefault="001C364B">
      <w:pPr>
        <w:pStyle w:val="Standard"/>
        <w:jc w:val="right"/>
        <w:rPr>
          <w:lang w:val="cs-CZ"/>
        </w:rPr>
      </w:pPr>
    </w:p>
    <w:p w14:paraId="472BAF82" w14:textId="011B76D2" w:rsidR="001C364B" w:rsidRDefault="00000000">
      <w:pPr>
        <w:pStyle w:val="Standard"/>
        <w:jc w:val="right"/>
        <w:rPr>
          <w:lang w:val="cs-CZ"/>
        </w:rPr>
      </w:pPr>
      <w:r>
        <w:rPr>
          <w:lang w:val="cs-CZ"/>
        </w:rPr>
        <w:t xml:space="preserve">Jesenice, </w:t>
      </w:r>
      <w:r w:rsidR="009C151C">
        <w:rPr>
          <w:lang w:val="cs-CZ"/>
        </w:rPr>
        <w:t>06</w:t>
      </w:r>
      <w:r>
        <w:rPr>
          <w:lang w:val="cs-CZ"/>
        </w:rPr>
        <w:t>.</w:t>
      </w:r>
      <w:r w:rsidR="009C151C">
        <w:rPr>
          <w:lang w:val="cs-CZ"/>
        </w:rPr>
        <w:t>01</w:t>
      </w:r>
      <w:r>
        <w:rPr>
          <w:lang w:val="cs-CZ"/>
        </w:rPr>
        <w:t>.202</w:t>
      </w:r>
      <w:r w:rsidR="009C151C">
        <w:rPr>
          <w:lang w:val="cs-CZ"/>
        </w:rPr>
        <w:t>5</w:t>
      </w:r>
    </w:p>
    <w:p w14:paraId="71F8EFB5" w14:textId="77777777" w:rsidR="001C364B" w:rsidRDefault="001C364B">
      <w:pPr>
        <w:pStyle w:val="Standard"/>
        <w:rPr>
          <w:lang w:val="cs-CZ"/>
        </w:rPr>
      </w:pPr>
    </w:p>
    <w:p w14:paraId="7610D8A7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Dobrý den,</w:t>
      </w:r>
    </w:p>
    <w:p w14:paraId="7F548011" w14:textId="7C2BB707" w:rsidR="001C364B" w:rsidRDefault="00000000">
      <w:pPr>
        <w:pStyle w:val="Standard"/>
        <w:ind w:firstLine="706"/>
        <w:rPr>
          <w:lang w:val="cs-CZ"/>
        </w:rPr>
      </w:pPr>
      <w:r>
        <w:rPr>
          <w:lang w:val="cs-CZ"/>
        </w:rPr>
        <w:t xml:space="preserve">zasílám řešení rodinných osmisměrek z čísla KO </w:t>
      </w:r>
      <w:r w:rsidR="009C151C">
        <w:rPr>
          <w:lang w:val="cs-CZ"/>
        </w:rPr>
        <w:t>01</w:t>
      </w:r>
      <w:r>
        <w:rPr>
          <w:lang w:val="cs-CZ"/>
        </w:rPr>
        <w:t>/</w:t>
      </w:r>
      <w:r w:rsidR="009C151C">
        <w:rPr>
          <w:lang w:val="cs-CZ"/>
        </w:rPr>
        <w:t>25</w:t>
      </w:r>
      <w:r>
        <w:rPr>
          <w:lang w:val="cs-CZ"/>
        </w:rPr>
        <w:t xml:space="preserve"> do soutěže.</w:t>
      </w:r>
    </w:p>
    <w:p w14:paraId="67C200B0" w14:textId="77777777" w:rsidR="001C364B" w:rsidRDefault="001C364B">
      <w:pPr>
        <w:pStyle w:val="Standard"/>
        <w:rPr>
          <w:lang w:val="cs-CZ"/>
        </w:rPr>
      </w:pPr>
    </w:p>
    <w:p w14:paraId="18A14B2A" w14:textId="77777777" w:rsidR="001C364B" w:rsidRDefault="001C364B">
      <w:pPr>
        <w:pStyle w:val="Standard"/>
        <w:jc w:val="center"/>
        <w:rPr>
          <w:lang w:val="cs-CZ"/>
        </w:rPr>
      </w:pPr>
    </w:p>
    <w:p w14:paraId="7ECD3AF5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Děkuji za zábavné osmisměrky</w:t>
      </w:r>
    </w:p>
    <w:p w14:paraId="225BCBC2" w14:textId="77777777" w:rsidR="001C364B" w:rsidRDefault="001C364B">
      <w:pPr>
        <w:pStyle w:val="Standard"/>
        <w:rPr>
          <w:lang w:val="cs-CZ"/>
        </w:rPr>
      </w:pPr>
    </w:p>
    <w:p w14:paraId="36A4839B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S pozdravem,</w:t>
      </w:r>
    </w:p>
    <w:p w14:paraId="605998A4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Ludmila Valíčková.</w:t>
      </w:r>
    </w:p>
    <w:p w14:paraId="6841A26B" w14:textId="77777777" w:rsidR="001C364B" w:rsidRDefault="001C364B">
      <w:pPr>
        <w:pageBreakBefore/>
        <w:suppressAutoHyphens w:val="0"/>
        <w:rPr>
          <w:lang w:val="cs-CZ"/>
        </w:rPr>
      </w:pPr>
    </w:p>
    <w:p w14:paraId="3900D0B7" w14:textId="64561FCF" w:rsidR="001C364B" w:rsidRDefault="009C151C">
      <w:pPr>
        <w:pStyle w:val="Standard"/>
      </w:pPr>
      <w:r w:rsidRPr="009C151C">
        <w:drawing>
          <wp:inline distT="0" distB="0" distL="0" distR="0" wp14:anchorId="570F451B" wp14:editId="5BFC9968">
            <wp:extent cx="6187440" cy="9075827"/>
            <wp:effectExtent l="0" t="0" r="3810" b="0"/>
            <wp:docPr id="77754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49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071" cy="90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E142" w14:textId="77777777" w:rsidR="001C364B" w:rsidRDefault="001C364B">
      <w:pPr>
        <w:pageBreakBefore/>
        <w:suppressAutoHyphens w:val="0"/>
      </w:pPr>
    </w:p>
    <w:p w14:paraId="7FF58693" w14:textId="4AF9E99B" w:rsidR="001C364B" w:rsidRDefault="009C151C">
      <w:pPr>
        <w:pStyle w:val="Standard"/>
      </w:pPr>
      <w:r w:rsidRPr="009C151C">
        <w:drawing>
          <wp:inline distT="0" distB="0" distL="0" distR="0" wp14:anchorId="7083BA7E" wp14:editId="2CBB50CA">
            <wp:extent cx="6347460" cy="8717881"/>
            <wp:effectExtent l="0" t="0" r="0" b="7620"/>
            <wp:docPr id="178907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7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7364" cy="87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64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545E1" w14:textId="77777777" w:rsidR="00CB2D63" w:rsidRDefault="00CB2D63">
      <w:r>
        <w:separator/>
      </w:r>
    </w:p>
  </w:endnote>
  <w:endnote w:type="continuationSeparator" w:id="0">
    <w:p w14:paraId="42B20B0B" w14:textId="77777777" w:rsidR="00CB2D63" w:rsidRDefault="00CB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91836" w14:textId="77777777" w:rsidR="00CB2D63" w:rsidRDefault="00CB2D63">
      <w:r>
        <w:rPr>
          <w:color w:val="000000"/>
        </w:rPr>
        <w:separator/>
      </w:r>
    </w:p>
  </w:footnote>
  <w:footnote w:type="continuationSeparator" w:id="0">
    <w:p w14:paraId="1BB355A1" w14:textId="77777777" w:rsidR="00CB2D63" w:rsidRDefault="00CB2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C364B"/>
    <w:rsid w:val="000C69D8"/>
    <w:rsid w:val="000D43C6"/>
    <w:rsid w:val="001C364B"/>
    <w:rsid w:val="009C151C"/>
    <w:rsid w:val="00CB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DF65"/>
  <w15:docId w15:val="{08E6BA8D-F383-4C38-A845-CC464BFA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Hynek Frauenberg</dc:creator>
  <cp:lastModifiedBy>Hynek Frauenberg</cp:lastModifiedBy>
  <cp:revision>2</cp:revision>
  <dcterms:created xsi:type="dcterms:W3CDTF">2025-01-04T08:53:00Z</dcterms:created>
  <dcterms:modified xsi:type="dcterms:W3CDTF">2025-01-04T08:53:00Z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