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C1F18" w14:textId="77777777" w:rsidR="001E3DA6" w:rsidRDefault="001E3DA6">
      <w:pPr>
        <w:rPr>
          <w:sz w:val="20"/>
          <w:szCs w:val="20"/>
          <w:lang w:val="en-US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61"/>
        <w:gridCol w:w="3827"/>
        <w:gridCol w:w="2551"/>
      </w:tblGrid>
      <w:tr w:rsidR="001E3DA6" w14:paraId="7D0E64C8" w14:textId="77777777">
        <w:tblPrEx>
          <w:tblCellMar>
            <w:top w:w="0" w:type="dxa"/>
            <w:bottom w:w="0" w:type="dxa"/>
          </w:tblCellMar>
        </w:tblPrEx>
        <w:trPr>
          <w:trHeight w:val="1037"/>
        </w:trPr>
        <w:tc>
          <w:tcPr>
            <w:tcW w:w="32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919B7C" w14:textId="55650914" w:rsidR="001E3DA6" w:rsidRPr="00306CDE" w:rsidRDefault="00306CDE">
            <w:pPr>
              <w:snapToGrid w:val="0"/>
              <w:rPr>
                <w:lang w:val="en-US"/>
              </w:rPr>
            </w:pPr>
            <w:r>
              <w:rPr>
                <w:lang w:val="cs-CZ"/>
              </w:rPr>
              <w:t>Jiří Hanzlík</w:t>
            </w:r>
            <w:r w:rsidR="00000000" w:rsidRPr="00306CDE">
              <w:rPr>
                <w:lang w:val="en-US"/>
              </w:rPr>
              <w:br/>
            </w:r>
          </w:p>
        </w:tc>
        <w:tc>
          <w:tcPr>
            <w:tcW w:w="38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6ADA0" w14:textId="77777777" w:rsidR="001E3DA6" w:rsidRPr="00306CDE" w:rsidRDefault="001E3DA6">
            <w:pPr>
              <w:snapToGrid w:val="0"/>
              <w:rPr>
                <w:lang w:val="en-US"/>
              </w:rPr>
            </w:pPr>
          </w:p>
        </w:tc>
        <w:tc>
          <w:tcPr>
            <w:tcW w:w="25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FBB32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TELPRES, spol. s. r. o.</w:t>
            </w:r>
          </w:p>
          <w:p w14:paraId="79FD78E7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Ciorova 44</w:t>
            </w:r>
          </w:p>
          <w:p w14:paraId="0C142CFC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712 00 Ostrava 12</w:t>
            </w:r>
          </w:p>
        </w:tc>
      </w:tr>
    </w:tbl>
    <w:p w14:paraId="2C3D576D" w14:textId="77777777" w:rsidR="001E3DA6" w:rsidRDefault="001E3DA6">
      <w:pPr>
        <w:pStyle w:val="Standard"/>
        <w:jc w:val="right"/>
        <w:rPr>
          <w:lang w:val="cs-CZ"/>
        </w:rPr>
      </w:pPr>
    </w:p>
    <w:p w14:paraId="484FB35C" w14:textId="77777777" w:rsidR="001E3DA6" w:rsidRDefault="00000000">
      <w:pPr>
        <w:pStyle w:val="Standard"/>
        <w:jc w:val="right"/>
        <w:rPr>
          <w:lang w:val="cs-CZ"/>
        </w:rPr>
      </w:pPr>
      <w:r>
        <w:rPr>
          <w:lang w:val="cs-CZ"/>
        </w:rPr>
        <w:t>Praha, 09.12.2024</w:t>
      </w:r>
    </w:p>
    <w:p w14:paraId="34A0A431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11C7C87D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Zasílám v příloze řešení sudoku do soutěže, ze sešitu SUDOKU Prosincový 12/24 (trénink mozku).</w:t>
      </w:r>
    </w:p>
    <w:p w14:paraId="38633156" w14:textId="77777777" w:rsidR="001E3DA6" w:rsidRDefault="00000000">
      <w:pPr>
        <w:pStyle w:val="Standard"/>
        <w:spacing w:before="120"/>
        <w:rPr>
          <w:lang w:val="cs-CZ"/>
        </w:rPr>
      </w:pPr>
      <w:r>
        <w:rPr>
          <w:lang w:val="cs-CZ"/>
        </w:rPr>
        <w:t>Děkuji za zábavné sudoku.</w:t>
      </w:r>
    </w:p>
    <w:p w14:paraId="5068867C" w14:textId="77777777" w:rsidR="001E3DA6" w:rsidRDefault="001E3DA6">
      <w:pPr>
        <w:pStyle w:val="Standard"/>
        <w:rPr>
          <w:lang w:val="cs-CZ"/>
        </w:rPr>
      </w:pPr>
    </w:p>
    <w:p w14:paraId="54FC1F82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7519D9C" w14:textId="7F8CB1BF" w:rsidR="001E3DA6" w:rsidRDefault="00306CDE">
      <w:pPr>
        <w:pStyle w:val="Standard"/>
      </w:pPr>
      <w:r>
        <w:rPr>
          <w:lang w:val="cs-CZ"/>
        </w:rPr>
        <w:t>Jiří Hanzlík</w:t>
      </w:r>
      <w:r w:rsidR="00000000">
        <w:rPr>
          <w:lang w:val="cs-CZ"/>
        </w:rPr>
        <w:t>.</w:t>
      </w:r>
    </w:p>
    <w:p w14:paraId="41184C47" w14:textId="77777777" w:rsidR="001E3DA6" w:rsidRDefault="00000000">
      <w:pPr>
        <w:pStyle w:val="Heading1"/>
      </w:pPr>
      <w:r>
        <w:t>Řešení</w:t>
      </w:r>
    </w:p>
    <w:p w14:paraId="5C331B21" w14:textId="314F38AD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B62D39">
        <w:rPr>
          <w:lang w:val="cs-CZ"/>
        </w:rPr>
        <w:t>16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2F2D3D56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A4AAF0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3E8CE2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F8FD3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1A2793" w14:paraId="76656722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6E21B" w14:textId="2128155A" w:rsidR="001A2793" w:rsidRDefault="001A2793" w:rsidP="001A2793">
            <w:pPr>
              <w:jc w:val="center"/>
            </w:pPr>
            <w:r w:rsidRPr="00C9790B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D2C28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3C83B" w14:textId="399BA231" w:rsidR="001A2793" w:rsidRDefault="001A2793" w:rsidP="001A2793">
            <w:pPr>
              <w:jc w:val="center"/>
            </w:pPr>
            <w:r w:rsidRPr="00257875">
              <w:t>4</w:t>
            </w:r>
          </w:p>
        </w:tc>
      </w:tr>
      <w:tr w:rsidR="001A2793" w14:paraId="243F6801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26C2E" w14:textId="19C7E21C" w:rsidR="001A2793" w:rsidRDefault="001A2793" w:rsidP="001A2793">
            <w:pPr>
              <w:jc w:val="center"/>
            </w:pPr>
            <w:r w:rsidRPr="00C9790B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CD8AF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17F5A" w14:textId="22AA0A4B" w:rsidR="001A2793" w:rsidRDefault="001A2793" w:rsidP="001A2793">
            <w:pPr>
              <w:jc w:val="center"/>
            </w:pPr>
            <w:r w:rsidRPr="00257875">
              <w:t>9</w:t>
            </w:r>
          </w:p>
        </w:tc>
      </w:tr>
      <w:tr w:rsidR="001A2793" w14:paraId="00A7CA34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5ACB4" w14:textId="2439F96E" w:rsidR="001A2793" w:rsidRDefault="001A2793" w:rsidP="001A2793">
            <w:pPr>
              <w:jc w:val="center"/>
            </w:pPr>
            <w:r w:rsidRPr="00C9790B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F5407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753D4" w14:textId="7059A693" w:rsidR="001A2793" w:rsidRDefault="001A2793" w:rsidP="001A2793">
            <w:pPr>
              <w:jc w:val="center"/>
            </w:pPr>
            <w:r w:rsidRPr="00257875">
              <w:t>8</w:t>
            </w:r>
          </w:p>
        </w:tc>
      </w:tr>
      <w:tr w:rsidR="001A2793" w14:paraId="5CF08B1B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4ECBB" w14:textId="5F22BFB6" w:rsidR="001A2793" w:rsidRDefault="001A2793" w:rsidP="001A2793">
            <w:pPr>
              <w:jc w:val="center"/>
            </w:pPr>
            <w:r w:rsidRPr="00C9790B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FA927C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2681B" w14:textId="3A58529C" w:rsidR="001A2793" w:rsidRDefault="001A2793" w:rsidP="001A2793">
            <w:pPr>
              <w:jc w:val="center"/>
            </w:pPr>
            <w:r w:rsidRPr="00257875">
              <w:t>3</w:t>
            </w:r>
          </w:p>
        </w:tc>
      </w:tr>
      <w:tr w:rsidR="001A2793" w14:paraId="3D3D048C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5669A" w14:textId="53217F49" w:rsidR="001A2793" w:rsidRDefault="001A2793" w:rsidP="001A2793">
            <w:pPr>
              <w:jc w:val="center"/>
            </w:pPr>
            <w:r w:rsidRPr="00C9790B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DD99E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25AAA" w14:textId="6965F23A" w:rsidR="001A2793" w:rsidRDefault="001A2793" w:rsidP="001A2793">
            <w:pPr>
              <w:jc w:val="center"/>
            </w:pPr>
            <w:r w:rsidRPr="00257875">
              <w:t>1</w:t>
            </w:r>
          </w:p>
        </w:tc>
      </w:tr>
      <w:tr w:rsidR="001A2793" w14:paraId="273AA872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45210" w14:textId="471CE903" w:rsidR="001A2793" w:rsidRDefault="001A2793" w:rsidP="001A2793">
            <w:pPr>
              <w:jc w:val="center"/>
            </w:pPr>
            <w:r w:rsidRPr="00C9790B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D1C89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AC7CC0" w14:textId="070A86D2" w:rsidR="001A2793" w:rsidRDefault="001A2793" w:rsidP="001A2793">
            <w:pPr>
              <w:jc w:val="center"/>
            </w:pPr>
            <w:r w:rsidRPr="00257875">
              <w:t>7</w:t>
            </w:r>
          </w:p>
        </w:tc>
      </w:tr>
      <w:tr w:rsidR="001A2793" w14:paraId="1240D07B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CD6F6" w14:textId="3B23FB98" w:rsidR="001A2793" w:rsidRDefault="001A2793" w:rsidP="001A2793">
            <w:pPr>
              <w:jc w:val="center"/>
            </w:pPr>
            <w:r w:rsidRPr="00C9790B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F6206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06508" w14:textId="39E2E168" w:rsidR="001A2793" w:rsidRDefault="001A2793" w:rsidP="001A2793">
            <w:pPr>
              <w:jc w:val="center"/>
            </w:pPr>
            <w:r w:rsidRPr="00257875">
              <w:t>5</w:t>
            </w:r>
          </w:p>
        </w:tc>
      </w:tr>
      <w:tr w:rsidR="001A2793" w14:paraId="0BF96309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AB9BA" w14:textId="6E77D872" w:rsidR="001A2793" w:rsidRDefault="001A2793" w:rsidP="001A2793">
            <w:pPr>
              <w:jc w:val="center"/>
            </w:pPr>
            <w:r w:rsidRPr="00C9790B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3F380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17B05" w14:textId="4FEE38AF" w:rsidR="001A2793" w:rsidRDefault="001A2793" w:rsidP="001A2793">
            <w:pPr>
              <w:jc w:val="center"/>
            </w:pPr>
            <w:r w:rsidRPr="00257875">
              <w:t>2</w:t>
            </w:r>
          </w:p>
        </w:tc>
      </w:tr>
      <w:tr w:rsidR="001A2793" w14:paraId="793F399C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F92D" w14:textId="06B792A4" w:rsidR="001A2793" w:rsidRDefault="001A2793" w:rsidP="001A2793">
            <w:pPr>
              <w:jc w:val="center"/>
            </w:pPr>
            <w:r w:rsidRPr="00C9790B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C3A4B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52E55" w14:textId="01016C9E" w:rsidR="001A2793" w:rsidRDefault="001A2793" w:rsidP="001A2793">
            <w:pPr>
              <w:jc w:val="center"/>
            </w:pPr>
            <w:r w:rsidRPr="00257875">
              <w:t>6</w:t>
            </w:r>
          </w:p>
        </w:tc>
      </w:tr>
    </w:tbl>
    <w:p w14:paraId="0992017F" w14:textId="77777777" w:rsidR="001E3DA6" w:rsidRDefault="001E3DA6">
      <w:pPr>
        <w:rPr>
          <w:lang w:val="cs-CZ"/>
        </w:rPr>
      </w:pPr>
    </w:p>
    <w:p w14:paraId="4150274C" w14:textId="318E8141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>Číslo  1</w:t>
      </w:r>
      <w:r w:rsidR="00B62D39">
        <w:rPr>
          <w:lang w:val="cs-CZ"/>
        </w:rPr>
        <w:t>8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59E47632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0775C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FDBB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CC668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1A2793" w14:paraId="4EE3A789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74404" w14:textId="42712CF1" w:rsidR="001A2793" w:rsidRDefault="001A2793" w:rsidP="001A2793">
            <w:pPr>
              <w:jc w:val="center"/>
            </w:pPr>
            <w:r w:rsidRPr="0031436A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91DDA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B0A36" w14:textId="6C9C22A2" w:rsidR="001A2793" w:rsidRDefault="001A2793" w:rsidP="001A2793">
            <w:pPr>
              <w:jc w:val="center"/>
            </w:pPr>
            <w:r w:rsidRPr="001840F7">
              <w:t>5</w:t>
            </w:r>
          </w:p>
        </w:tc>
      </w:tr>
      <w:tr w:rsidR="001A2793" w14:paraId="29F53B1C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1E85" w14:textId="0AD5EB3A" w:rsidR="001A2793" w:rsidRDefault="001A2793" w:rsidP="001A2793">
            <w:pPr>
              <w:jc w:val="center"/>
            </w:pPr>
            <w:r w:rsidRPr="0031436A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28F70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57B3B" w14:textId="3CE99345" w:rsidR="001A2793" w:rsidRDefault="001A2793" w:rsidP="001A2793">
            <w:pPr>
              <w:jc w:val="center"/>
            </w:pPr>
            <w:r w:rsidRPr="001840F7">
              <w:t>3</w:t>
            </w:r>
          </w:p>
        </w:tc>
      </w:tr>
      <w:tr w:rsidR="001A2793" w14:paraId="7F82CAD2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6F3F" w14:textId="4BADC319" w:rsidR="001A2793" w:rsidRDefault="001A2793" w:rsidP="001A2793">
            <w:pPr>
              <w:jc w:val="center"/>
            </w:pPr>
            <w:r w:rsidRPr="0031436A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DA810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56866" w14:textId="67C37FA0" w:rsidR="001A2793" w:rsidRDefault="001A2793" w:rsidP="001A2793">
            <w:pPr>
              <w:jc w:val="center"/>
            </w:pPr>
            <w:r w:rsidRPr="001840F7">
              <w:t>2</w:t>
            </w:r>
          </w:p>
        </w:tc>
      </w:tr>
      <w:tr w:rsidR="001A2793" w14:paraId="757CF8A7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DC37" w14:textId="6422644E" w:rsidR="001A2793" w:rsidRDefault="001A2793" w:rsidP="001A2793">
            <w:pPr>
              <w:jc w:val="center"/>
            </w:pPr>
            <w:r w:rsidRPr="0031436A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029E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6307" w14:textId="52041ADB" w:rsidR="001A2793" w:rsidRDefault="001A2793" w:rsidP="001A2793">
            <w:pPr>
              <w:jc w:val="center"/>
            </w:pPr>
            <w:r w:rsidRPr="001840F7">
              <w:t>6</w:t>
            </w:r>
          </w:p>
        </w:tc>
      </w:tr>
      <w:tr w:rsidR="001A2793" w14:paraId="33DC6E1D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1B46" w14:textId="166EF674" w:rsidR="001A2793" w:rsidRDefault="001A2793" w:rsidP="001A2793">
            <w:pPr>
              <w:jc w:val="center"/>
            </w:pPr>
            <w:r w:rsidRPr="0031436A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F28F8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37215" w14:textId="02871576" w:rsidR="001A2793" w:rsidRDefault="001A2793" w:rsidP="001A2793">
            <w:pPr>
              <w:jc w:val="center"/>
            </w:pPr>
            <w:r w:rsidRPr="001840F7">
              <w:t>9</w:t>
            </w:r>
          </w:p>
        </w:tc>
      </w:tr>
      <w:tr w:rsidR="001A2793" w14:paraId="6BA9DA8B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92A40" w14:textId="39F18C1E" w:rsidR="001A2793" w:rsidRDefault="001A2793" w:rsidP="001A2793">
            <w:pPr>
              <w:jc w:val="center"/>
            </w:pPr>
            <w:r w:rsidRPr="0031436A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951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7783" w14:textId="134EF170" w:rsidR="001A2793" w:rsidRDefault="001A2793" w:rsidP="001A2793">
            <w:pPr>
              <w:jc w:val="center"/>
            </w:pPr>
            <w:r w:rsidRPr="001840F7">
              <w:t>1</w:t>
            </w:r>
          </w:p>
        </w:tc>
      </w:tr>
      <w:tr w:rsidR="001A2793" w14:paraId="1DE0E03B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ED4C" w14:textId="02993BC9" w:rsidR="001A2793" w:rsidRDefault="001A2793" w:rsidP="001A2793">
            <w:pPr>
              <w:jc w:val="center"/>
            </w:pPr>
            <w:r w:rsidRPr="0031436A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5E8B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CBD8F" w14:textId="5691178D" w:rsidR="001A2793" w:rsidRDefault="001A2793" w:rsidP="001A2793">
            <w:pPr>
              <w:jc w:val="center"/>
            </w:pPr>
            <w:r w:rsidRPr="001840F7">
              <w:t>4</w:t>
            </w:r>
          </w:p>
        </w:tc>
      </w:tr>
      <w:tr w:rsidR="001A2793" w14:paraId="3B403D10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703A2" w14:textId="4B973C2D" w:rsidR="001A2793" w:rsidRDefault="001A2793" w:rsidP="001A2793">
            <w:pPr>
              <w:jc w:val="center"/>
            </w:pPr>
            <w:r w:rsidRPr="0031436A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353A4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C82BC" w14:textId="1741601B" w:rsidR="001A2793" w:rsidRDefault="001A2793" w:rsidP="001A2793">
            <w:pPr>
              <w:jc w:val="center"/>
            </w:pPr>
            <w:r w:rsidRPr="001840F7">
              <w:t>7</w:t>
            </w:r>
          </w:p>
        </w:tc>
      </w:tr>
      <w:tr w:rsidR="001A2793" w14:paraId="27B44225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375B1" w14:textId="03EC5FFF" w:rsidR="001A2793" w:rsidRDefault="001A2793" w:rsidP="001A2793">
            <w:pPr>
              <w:jc w:val="center"/>
            </w:pPr>
            <w:r w:rsidRPr="0031436A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6C9D7" w14:textId="77777777" w:rsidR="001A2793" w:rsidRDefault="001A2793" w:rsidP="001A2793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9FBF9" w14:textId="4210A428" w:rsidR="001A2793" w:rsidRDefault="001A2793" w:rsidP="001A2793">
            <w:pPr>
              <w:jc w:val="center"/>
            </w:pPr>
            <w:r w:rsidRPr="001840F7">
              <w:t>8</w:t>
            </w:r>
          </w:p>
        </w:tc>
      </w:tr>
    </w:tbl>
    <w:p w14:paraId="495A523E" w14:textId="77777777" w:rsidR="001E3DA6" w:rsidRDefault="001E3DA6">
      <w:pPr>
        <w:rPr>
          <w:lang w:val="cs-CZ"/>
        </w:rPr>
      </w:pPr>
    </w:p>
    <w:p w14:paraId="2911F555" w14:textId="6B677611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B62D39">
        <w:rPr>
          <w:lang w:val="cs-CZ"/>
        </w:rPr>
        <w:t>20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796D90F0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D8B6E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AD4BB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FAE4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317919" w14:paraId="4CCDE9DF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E3B66" w14:textId="4A64E7E2" w:rsidR="00317919" w:rsidRDefault="00317919" w:rsidP="00317919">
            <w:pPr>
              <w:jc w:val="center"/>
            </w:pPr>
            <w:r w:rsidRPr="007A128D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9ADC4" w14:textId="77777777" w:rsidR="00317919" w:rsidRDefault="00317919" w:rsidP="00317919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C1FD5" w14:textId="0A28433F" w:rsidR="00317919" w:rsidRDefault="00317919" w:rsidP="00317919">
            <w:pPr>
              <w:jc w:val="center"/>
            </w:pPr>
            <w:r w:rsidRPr="00AC199C">
              <w:t>1</w:t>
            </w:r>
          </w:p>
        </w:tc>
      </w:tr>
      <w:tr w:rsidR="00317919" w14:paraId="2062D3FA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1F265" w14:textId="1C20B766" w:rsidR="00317919" w:rsidRDefault="00317919" w:rsidP="00317919">
            <w:pPr>
              <w:jc w:val="center"/>
            </w:pPr>
            <w:r w:rsidRPr="007A128D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CD321" w14:textId="77777777" w:rsidR="00317919" w:rsidRDefault="00317919" w:rsidP="00317919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C4292" w14:textId="45A86B8D" w:rsidR="00317919" w:rsidRDefault="00317919" w:rsidP="00317919">
            <w:pPr>
              <w:jc w:val="center"/>
            </w:pPr>
            <w:r w:rsidRPr="00AC199C">
              <w:t>7</w:t>
            </w:r>
          </w:p>
        </w:tc>
      </w:tr>
      <w:tr w:rsidR="00317919" w14:paraId="31A643EE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AD7E5" w14:textId="2E2885EB" w:rsidR="00317919" w:rsidRDefault="00317919" w:rsidP="00317919">
            <w:pPr>
              <w:jc w:val="center"/>
            </w:pPr>
            <w:r w:rsidRPr="007A128D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16E7" w14:textId="77777777" w:rsidR="00317919" w:rsidRDefault="00317919" w:rsidP="00317919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063EC" w14:textId="6932EBBE" w:rsidR="00317919" w:rsidRDefault="00317919" w:rsidP="00317919">
            <w:pPr>
              <w:jc w:val="center"/>
            </w:pPr>
            <w:r w:rsidRPr="00AC199C">
              <w:t>2</w:t>
            </w:r>
          </w:p>
        </w:tc>
      </w:tr>
      <w:tr w:rsidR="00317919" w14:paraId="4AAD3DDF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8CA37" w14:textId="63A6553F" w:rsidR="00317919" w:rsidRDefault="00317919" w:rsidP="00317919">
            <w:pPr>
              <w:jc w:val="center"/>
            </w:pPr>
            <w:r w:rsidRPr="007A128D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8821" w14:textId="77777777" w:rsidR="00317919" w:rsidRDefault="00317919" w:rsidP="00317919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D4643" w14:textId="618ACAF6" w:rsidR="00317919" w:rsidRDefault="00317919" w:rsidP="00317919">
            <w:pPr>
              <w:jc w:val="center"/>
            </w:pPr>
            <w:r w:rsidRPr="00AC199C">
              <w:t>5</w:t>
            </w:r>
          </w:p>
        </w:tc>
      </w:tr>
      <w:tr w:rsidR="00317919" w14:paraId="7C66AAFE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2B836D" w14:textId="7F2139A9" w:rsidR="00317919" w:rsidRDefault="00317919" w:rsidP="00317919">
            <w:pPr>
              <w:jc w:val="center"/>
            </w:pPr>
            <w:r w:rsidRPr="007A128D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DF09F" w14:textId="77777777" w:rsidR="00317919" w:rsidRDefault="00317919" w:rsidP="00317919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4DFB4" w14:textId="249931A3" w:rsidR="00317919" w:rsidRDefault="00317919" w:rsidP="00317919">
            <w:pPr>
              <w:jc w:val="center"/>
            </w:pPr>
            <w:r w:rsidRPr="00AC199C">
              <w:t>8</w:t>
            </w:r>
          </w:p>
        </w:tc>
      </w:tr>
      <w:tr w:rsidR="00317919" w14:paraId="7B1BEFD8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AD1BB" w14:textId="38ADF830" w:rsidR="00317919" w:rsidRDefault="00317919" w:rsidP="00317919">
            <w:pPr>
              <w:jc w:val="center"/>
            </w:pPr>
            <w:r w:rsidRPr="007A128D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CA55C" w14:textId="77777777" w:rsidR="00317919" w:rsidRDefault="00317919" w:rsidP="00317919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9DA2" w14:textId="2411EDC4" w:rsidR="00317919" w:rsidRDefault="00317919" w:rsidP="00317919">
            <w:pPr>
              <w:jc w:val="center"/>
            </w:pPr>
            <w:r w:rsidRPr="00AC199C">
              <w:t>9</w:t>
            </w:r>
          </w:p>
        </w:tc>
      </w:tr>
      <w:tr w:rsidR="00317919" w14:paraId="4D695C88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D20D0" w14:textId="05172395" w:rsidR="00317919" w:rsidRDefault="00317919" w:rsidP="00317919">
            <w:pPr>
              <w:jc w:val="center"/>
            </w:pPr>
            <w:r w:rsidRPr="007A128D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0B955" w14:textId="77777777" w:rsidR="00317919" w:rsidRDefault="00317919" w:rsidP="00317919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2CFC3" w14:textId="5EDB50D7" w:rsidR="00317919" w:rsidRDefault="00317919" w:rsidP="00317919">
            <w:pPr>
              <w:jc w:val="center"/>
            </w:pPr>
            <w:r w:rsidRPr="00AC199C">
              <w:t>3</w:t>
            </w:r>
          </w:p>
        </w:tc>
      </w:tr>
      <w:tr w:rsidR="00317919" w14:paraId="70AFCB4B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FAE70" w14:textId="63BCABF2" w:rsidR="00317919" w:rsidRDefault="00317919" w:rsidP="00317919">
            <w:pPr>
              <w:jc w:val="center"/>
            </w:pPr>
            <w:r w:rsidRPr="007A128D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A3E125" w14:textId="77777777" w:rsidR="00317919" w:rsidRDefault="00317919" w:rsidP="00317919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115D8" w14:textId="1EB943BD" w:rsidR="00317919" w:rsidRDefault="00317919" w:rsidP="00317919">
            <w:pPr>
              <w:jc w:val="center"/>
            </w:pPr>
            <w:r w:rsidRPr="00AC199C">
              <w:t>4</w:t>
            </w:r>
          </w:p>
        </w:tc>
      </w:tr>
      <w:tr w:rsidR="00317919" w14:paraId="307C9915" w14:textId="77777777" w:rsidTr="00306CDE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6F58F" w14:textId="581D522E" w:rsidR="00317919" w:rsidRDefault="00317919" w:rsidP="00317919">
            <w:pPr>
              <w:jc w:val="center"/>
            </w:pPr>
            <w:r w:rsidRPr="007A128D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7256C" w14:textId="77777777" w:rsidR="00317919" w:rsidRDefault="00317919" w:rsidP="00317919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37C18" w14:textId="44687843" w:rsidR="00317919" w:rsidRDefault="00317919" w:rsidP="00317919">
            <w:pPr>
              <w:jc w:val="center"/>
            </w:pPr>
            <w:r w:rsidRPr="00AC199C">
              <w:t>6</w:t>
            </w:r>
          </w:p>
        </w:tc>
      </w:tr>
    </w:tbl>
    <w:p w14:paraId="370997D7" w14:textId="77777777" w:rsidR="001E3DA6" w:rsidRDefault="00000000">
      <w:pPr>
        <w:pStyle w:val="Standard"/>
        <w:jc w:val="center"/>
      </w:pPr>
      <w:r>
        <w:rPr>
          <w:noProof/>
        </w:rPr>
        <w:lastRenderedPageBreak/>
        <w:drawing>
          <wp:inline distT="0" distB="0" distL="0" distR="0" wp14:anchorId="0612EB73" wp14:editId="1EDF542D">
            <wp:extent cx="4734562" cy="9251313"/>
            <wp:effectExtent l="0" t="0" r="8888" b="6987"/>
            <wp:docPr id="1644372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62" cy="9251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1E3DA6">
      <w:pgSz w:w="11905" w:h="16837"/>
      <w:pgMar w:top="851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D3506C" w14:textId="77777777" w:rsidR="003466B8" w:rsidRDefault="003466B8">
      <w:r>
        <w:separator/>
      </w:r>
    </w:p>
  </w:endnote>
  <w:endnote w:type="continuationSeparator" w:id="0">
    <w:p w14:paraId="212D2EB6" w14:textId="77777777" w:rsidR="003466B8" w:rsidRDefault="0034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F993E9" w14:textId="77777777" w:rsidR="003466B8" w:rsidRDefault="003466B8">
      <w:r>
        <w:rPr>
          <w:color w:val="000000"/>
        </w:rPr>
        <w:separator/>
      </w:r>
    </w:p>
  </w:footnote>
  <w:footnote w:type="continuationSeparator" w:id="0">
    <w:p w14:paraId="6F9091CD" w14:textId="77777777" w:rsidR="003466B8" w:rsidRDefault="003466B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1E3DA6"/>
    <w:rsid w:val="001A2793"/>
    <w:rsid w:val="001E3DA6"/>
    <w:rsid w:val="00306CDE"/>
    <w:rsid w:val="00317919"/>
    <w:rsid w:val="003466B8"/>
    <w:rsid w:val="007F4F5B"/>
    <w:rsid w:val="00B62D39"/>
    <w:rsid w:val="00F5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36FB8"/>
  <w15:docId w15:val="{C7FAD41A-D9F5-47FC-8F69-CA29632D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4</cp:revision>
  <cp:lastPrinted>2024-10-25T10:36:00Z</cp:lastPrinted>
  <dcterms:created xsi:type="dcterms:W3CDTF">2024-12-09T08:44:00Z</dcterms:created>
  <dcterms:modified xsi:type="dcterms:W3CDTF">2024-12-09T08:47:00Z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